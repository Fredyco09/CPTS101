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975884" w:rsidRPr="00975884" w14:paraId="3C6B01DF" w14:textId="77777777" w:rsidTr="00975884">
        <w:trPr>
          <w:trHeight w:hRule="exact" w:val="21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B1BBA88" w14:textId="7E21B7E0" w:rsidR="00692703" w:rsidRPr="00975884" w:rsidRDefault="00940475" w:rsidP="00913946">
            <w:pPr>
              <w:pStyle w:val="Title"/>
              <w:rPr>
                <w:color w:val="auto"/>
              </w:rPr>
            </w:pPr>
            <w:r w:rsidRPr="00975884">
              <w:rPr>
                <w:color w:val="auto"/>
              </w:rPr>
              <w:t>Fredy</w:t>
            </w:r>
            <w:r w:rsidR="00692703" w:rsidRPr="00975884">
              <w:rPr>
                <w:color w:val="auto"/>
              </w:rPr>
              <w:t xml:space="preserve"> </w:t>
            </w:r>
            <w:r w:rsidRPr="00975884">
              <w:rPr>
                <w:rStyle w:val="IntenseEmphasis"/>
                <w:b w:val="0"/>
                <w:bCs/>
                <w:color w:val="auto"/>
              </w:rPr>
              <w:t>Corona</w:t>
            </w:r>
          </w:p>
          <w:p w14:paraId="21CFED18" w14:textId="6E4C7500" w:rsidR="00692703" w:rsidRPr="00975884" w:rsidRDefault="00940475" w:rsidP="00913946">
            <w:pPr>
              <w:pStyle w:val="ContactInfo"/>
              <w:contextualSpacing w:val="0"/>
              <w:rPr>
                <w:color w:val="auto"/>
              </w:rPr>
            </w:pPr>
            <w:r w:rsidRPr="00975884">
              <w:rPr>
                <w:color w:val="auto"/>
              </w:rPr>
              <w:t xml:space="preserve">925 N Elm Ave </w:t>
            </w:r>
            <w:proofErr w:type="spellStart"/>
            <w:r w:rsidRPr="00975884">
              <w:rPr>
                <w:color w:val="auto"/>
              </w:rPr>
              <w:t>Spc</w:t>
            </w:r>
            <w:proofErr w:type="spellEnd"/>
            <w:r w:rsidRPr="00975884">
              <w:rPr>
                <w:color w:val="auto"/>
              </w:rPr>
              <w:t xml:space="preserve"> 111</w:t>
            </w:r>
            <w:r w:rsidR="00692703" w:rsidRPr="00975884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-1459182552"/>
                <w:placeholder>
                  <w:docPart w:val="4CF42DB6A529E84582F78E2E798A772C"/>
                </w:placeholder>
                <w:temporary/>
                <w:showingPlcHdr/>
                <w15:appearance w15:val="hidden"/>
              </w:sdtPr>
              <w:sdtContent>
                <w:r w:rsidR="00692703" w:rsidRPr="00975884">
                  <w:rPr>
                    <w:color w:val="auto"/>
                  </w:rPr>
                  <w:t>·</w:t>
                </w:r>
              </w:sdtContent>
            </w:sdt>
            <w:r w:rsidR="00692703" w:rsidRPr="00975884">
              <w:rPr>
                <w:color w:val="auto"/>
              </w:rPr>
              <w:t xml:space="preserve"> </w:t>
            </w:r>
            <w:r w:rsidRPr="00975884">
              <w:rPr>
                <w:color w:val="auto"/>
              </w:rPr>
              <w:t>(509) 539-9687</w:t>
            </w:r>
          </w:p>
          <w:p w14:paraId="40C76498" w14:textId="092CB4BE" w:rsidR="00692703" w:rsidRPr="00975884" w:rsidRDefault="00F432E9" w:rsidP="00913946">
            <w:pPr>
              <w:pStyle w:val="ContactInfoEmphasis"/>
              <w:contextualSpacing w:val="0"/>
              <w:rPr>
                <w:color w:val="auto"/>
              </w:rPr>
            </w:pPr>
            <w:r w:rsidRPr="00975884">
              <w:rPr>
                <w:color w:val="auto"/>
              </w:rPr>
              <w:t>f</w:t>
            </w:r>
            <w:r w:rsidR="00940475" w:rsidRPr="00975884">
              <w:rPr>
                <w:color w:val="auto"/>
              </w:rPr>
              <w:t>redycorona2@gmail.com</w:t>
            </w:r>
          </w:p>
        </w:tc>
      </w:tr>
      <w:tr w:rsidR="00975884" w:rsidRPr="00975884" w14:paraId="06F4C3F5" w14:textId="77777777" w:rsidTr="00692703">
        <w:tc>
          <w:tcPr>
            <w:tcW w:w="9360" w:type="dxa"/>
            <w:tcMar>
              <w:top w:w="432" w:type="dxa"/>
            </w:tcMar>
          </w:tcPr>
          <w:p w14:paraId="43B895E4" w14:textId="77777777" w:rsidR="001755A8" w:rsidRDefault="00975884" w:rsidP="00975884">
            <w:pPr>
              <w:contextualSpacing w:val="0"/>
              <w:jc w:val="center"/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</w:pPr>
            <w:r w:rsidRPr="00975884"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  <w:t>Objective</w:t>
            </w:r>
          </w:p>
          <w:p w14:paraId="70339C01" w14:textId="4B0663E4" w:rsidR="00975884" w:rsidRPr="00975884" w:rsidRDefault="00975884" w:rsidP="00975884">
            <w:pPr>
              <w:contextualSpacing w:val="0"/>
              <w:jc w:val="center"/>
              <w:rPr>
                <w:rFonts w:cstheme="minorHAnsi"/>
                <w:color w:val="auto"/>
              </w:rPr>
            </w:pPr>
            <w:r w:rsidRPr="00975884">
              <w:rPr>
                <w:rFonts w:cstheme="minorHAnsi"/>
                <w:color w:val="auto"/>
              </w:rPr>
              <w:t>I am looking for a summer internship position at the Pacific Northwest Laboratory</w:t>
            </w:r>
          </w:p>
        </w:tc>
      </w:tr>
    </w:tbl>
    <w:p w14:paraId="770E4F90" w14:textId="77777777" w:rsidR="004E01EB" w:rsidRPr="00975884" w:rsidRDefault="00000000" w:rsidP="00975884">
      <w:pPr>
        <w:pStyle w:val="Heading1"/>
        <w:jc w:val="center"/>
        <w:rPr>
          <w:color w:val="auto"/>
        </w:rPr>
      </w:pPr>
      <w:sdt>
        <w:sdtPr>
          <w:rPr>
            <w:color w:val="auto"/>
          </w:rPr>
          <w:alias w:val="Experience:"/>
          <w:tag w:val="Experience:"/>
          <w:id w:val="-1983300934"/>
          <w:placeholder>
            <w:docPart w:val="415D1004250C074EAF7CA947BA2DD1EE"/>
          </w:placeholder>
          <w:temporary/>
          <w:showingPlcHdr/>
          <w15:appearance w15:val="hidden"/>
        </w:sdtPr>
        <w:sdtContent>
          <w:r w:rsidR="004E01EB" w:rsidRPr="00975884">
            <w:rPr>
              <w:color w:val="auto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975884" w:rsidRPr="00975884" w14:paraId="3EDE1E24" w14:textId="77777777" w:rsidTr="00D66A52">
        <w:tc>
          <w:tcPr>
            <w:tcW w:w="9355" w:type="dxa"/>
          </w:tcPr>
          <w:p w14:paraId="7B0F450A" w14:textId="47077D1E" w:rsidR="001D0BF1" w:rsidRPr="00975884" w:rsidRDefault="00975884" w:rsidP="001D0BF1">
            <w:pPr>
              <w:pStyle w:val="Heading3"/>
              <w:contextualSpacing w:val="0"/>
              <w:rPr>
                <w:color w:val="auto"/>
              </w:rPr>
            </w:pPr>
            <w:r>
              <w:rPr>
                <w:color w:val="auto"/>
              </w:rPr>
              <w:t>Oct 2022-present</w:t>
            </w:r>
          </w:p>
          <w:p w14:paraId="13D8890C" w14:textId="6C603691" w:rsidR="001D0BF1" w:rsidRPr="00975884" w:rsidRDefault="00975884" w:rsidP="001D0BF1">
            <w:pPr>
              <w:pStyle w:val="Heading2"/>
              <w:contextualSpacing w:val="0"/>
              <w:rPr>
                <w:color w:val="auto"/>
              </w:rPr>
            </w:pPr>
            <w:r>
              <w:rPr>
                <w:color w:val="auto"/>
              </w:rPr>
              <w:t>Sales tea</w:t>
            </w:r>
            <w:r w:rsidR="001A51E2">
              <w:rPr>
                <w:color w:val="auto"/>
              </w:rPr>
              <w:t>M</w:t>
            </w:r>
            <w:r>
              <w:rPr>
                <w:color w:val="auto"/>
              </w:rPr>
              <w:t>mate</w:t>
            </w:r>
            <w:r w:rsidR="001D0BF1" w:rsidRPr="00975884">
              <w:rPr>
                <w:color w:val="auto"/>
              </w:rPr>
              <w:t xml:space="preserve">, </w:t>
            </w:r>
            <w:r>
              <w:rPr>
                <w:rStyle w:val="SubtleReference"/>
              </w:rPr>
              <w:t>buckle</w:t>
            </w:r>
          </w:p>
          <w:p w14:paraId="1CB57CF9" w14:textId="77777777" w:rsidR="00BC627A" w:rsidRPr="00975884" w:rsidRDefault="00BC627A" w:rsidP="00BC627A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Salesmen.</w:t>
            </w:r>
          </w:p>
          <w:p w14:paraId="7988104E" w14:textId="77777777" w:rsidR="00BC627A" w:rsidRDefault="00BC627A" w:rsidP="00BC627A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Customer Service.</w:t>
            </w:r>
          </w:p>
          <w:p w14:paraId="750E40F0" w14:textId="6BB89432" w:rsidR="00940475" w:rsidRPr="00BC627A" w:rsidRDefault="00BC627A" w:rsidP="00BC627A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Lead in team environment.</w:t>
            </w:r>
          </w:p>
        </w:tc>
      </w:tr>
      <w:tr w:rsidR="00975884" w:rsidRPr="00975884" w14:paraId="2765E065" w14:textId="77777777" w:rsidTr="007768E8">
        <w:trPr>
          <w:trHeight w:val="1363"/>
        </w:trPr>
        <w:tc>
          <w:tcPr>
            <w:tcW w:w="9355" w:type="dxa"/>
            <w:tcMar>
              <w:top w:w="216" w:type="dxa"/>
            </w:tcMar>
          </w:tcPr>
          <w:p w14:paraId="6A3714BB" w14:textId="483E46C6" w:rsidR="00F61DF9" w:rsidRPr="00975884" w:rsidRDefault="007768E8" w:rsidP="00F61DF9">
            <w:pPr>
              <w:pStyle w:val="Heading3"/>
              <w:contextualSpacing w:val="0"/>
              <w:rPr>
                <w:color w:val="auto"/>
              </w:rPr>
            </w:pPr>
            <w:r w:rsidRPr="00975884">
              <w:rPr>
                <w:color w:val="auto"/>
              </w:rPr>
              <w:t>Jan 2021 – june 2021</w:t>
            </w:r>
          </w:p>
          <w:p w14:paraId="5E2338FA" w14:textId="76C9341B" w:rsidR="00F61DF9" w:rsidRPr="00975884" w:rsidRDefault="00940475" w:rsidP="00F61DF9">
            <w:pPr>
              <w:pStyle w:val="Heading2"/>
              <w:contextualSpacing w:val="0"/>
              <w:rPr>
                <w:color w:val="auto"/>
              </w:rPr>
            </w:pPr>
            <w:r w:rsidRPr="00975884">
              <w:rPr>
                <w:color w:val="auto"/>
              </w:rPr>
              <w:t>Electronics Associate</w:t>
            </w:r>
            <w:r w:rsidR="00F61DF9" w:rsidRPr="00975884">
              <w:rPr>
                <w:color w:val="auto"/>
              </w:rPr>
              <w:t xml:space="preserve">, </w:t>
            </w:r>
            <w:r w:rsidR="00975884">
              <w:rPr>
                <w:rStyle w:val="SubtleReference"/>
              </w:rPr>
              <w:t>walmart</w:t>
            </w:r>
          </w:p>
          <w:p w14:paraId="7A9BAA23" w14:textId="2650053E" w:rsidR="00F61DF9" w:rsidRPr="00975884" w:rsidRDefault="00BC627A" w:rsidP="007768E8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>
              <w:rPr>
                <w:color w:val="auto"/>
              </w:rPr>
              <w:t>Electronics expert.</w:t>
            </w:r>
          </w:p>
          <w:p w14:paraId="40F6E1B3" w14:textId="77777777" w:rsidR="007768E8" w:rsidRPr="00975884" w:rsidRDefault="007768E8" w:rsidP="007768E8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975884">
              <w:rPr>
                <w:color w:val="auto"/>
              </w:rPr>
              <w:t>Stocked shelves.</w:t>
            </w:r>
          </w:p>
          <w:p w14:paraId="1CFB209B" w14:textId="038E4F9A" w:rsidR="007768E8" w:rsidRPr="00975884" w:rsidRDefault="007768E8" w:rsidP="007768E8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975884">
              <w:rPr>
                <w:color w:val="auto"/>
              </w:rPr>
              <w:t>Worked and maintained photo lab.</w:t>
            </w:r>
          </w:p>
          <w:p w14:paraId="084DB002" w14:textId="61652FD9" w:rsidR="007768E8" w:rsidRPr="00975884" w:rsidRDefault="007768E8" w:rsidP="007768E8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975884">
              <w:rPr>
                <w:color w:val="auto"/>
              </w:rPr>
              <w:t>Helped customers.</w:t>
            </w:r>
          </w:p>
        </w:tc>
      </w:tr>
    </w:tbl>
    <w:sdt>
      <w:sdtPr>
        <w:rPr>
          <w:color w:val="auto"/>
        </w:rPr>
        <w:alias w:val="Education:"/>
        <w:tag w:val="Education:"/>
        <w:id w:val="-1908763273"/>
        <w:placeholder>
          <w:docPart w:val="4AF9A5A2FAE1BD4D893A63D0C4885663"/>
        </w:placeholder>
        <w:temporary/>
        <w:showingPlcHdr/>
        <w15:appearance w15:val="hidden"/>
      </w:sdtPr>
      <w:sdtContent>
        <w:p w14:paraId="0A5E47DB" w14:textId="77777777" w:rsidR="00DA59AA" w:rsidRPr="00975884" w:rsidRDefault="00DA59AA" w:rsidP="00975884">
          <w:pPr>
            <w:pStyle w:val="Heading1"/>
            <w:jc w:val="center"/>
            <w:rPr>
              <w:color w:val="auto"/>
            </w:rPr>
          </w:pPr>
          <w:r w:rsidRPr="00975884">
            <w:rPr>
              <w:color w:val="auto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975884" w:rsidRPr="00975884" w14:paraId="7E305FE2" w14:textId="77777777" w:rsidTr="00D66A52">
        <w:tc>
          <w:tcPr>
            <w:tcW w:w="9355" w:type="dxa"/>
          </w:tcPr>
          <w:p w14:paraId="5DF742C5" w14:textId="66F98BB2" w:rsidR="001D0BF1" w:rsidRPr="00975884" w:rsidRDefault="007768E8" w:rsidP="001D0BF1">
            <w:pPr>
              <w:pStyle w:val="Heading3"/>
              <w:contextualSpacing w:val="0"/>
              <w:rPr>
                <w:color w:val="auto"/>
              </w:rPr>
            </w:pPr>
            <w:r w:rsidRPr="00975884">
              <w:rPr>
                <w:color w:val="auto"/>
              </w:rPr>
              <w:t>September 2020 - Current</w:t>
            </w:r>
          </w:p>
          <w:p w14:paraId="71C971D4" w14:textId="6711801C" w:rsidR="001D0BF1" w:rsidRPr="00975884" w:rsidRDefault="007768E8" w:rsidP="001D0BF1">
            <w:pPr>
              <w:pStyle w:val="Heading2"/>
              <w:contextualSpacing w:val="0"/>
              <w:rPr>
                <w:color w:val="auto"/>
              </w:rPr>
            </w:pPr>
            <w:r w:rsidRPr="00975884">
              <w:rPr>
                <w:color w:val="auto"/>
              </w:rPr>
              <w:t>Assocoates in arts</w:t>
            </w:r>
            <w:r w:rsidR="001D0BF1" w:rsidRPr="00975884">
              <w:rPr>
                <w:color w:val="auto"/>
              </w:rPr>
              <w:t xml:space="preserve">, </w:t>
            </w:r>
            <w:r w:rsidR="00975884">
              <w:rPr>
                <w:rStyle w:val="SubtleReference"/>
              </w:rPr>
              <w:t>columbia basin college</w:t>
            </w:r>
          </w:p>
          <w:p w14:paraId="6BE07746" w14:textId="7E4B936B" w:rsidR="007538DC" w:rsidRPr="00975884" w:rsidRDefault="007768E8" w:rsidP="007768E8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975884">
              <w:rPr>
                <w:color w:val="auto"/>
              </w:rPr>
              <w:t>3.8 GPA.</w:t>
            </w:r>
          </w:p>
          <w:p w14:paraId="25A1AE4E" w14:textId="2113590A" w:rsidR="007768E8" w:rsidRPr="00975884" w:rsidRDefault="007768E8" w:rsidP="007768E8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975884">
              <w:rPr>
                <w:color w:val="auto"/>
              </w:rPr>
              <w:t>Multiple Presidents honor roll certificates.</w:t>
            </w:r>
          </w:p>
          <w:p w14:paraId="5820D24B" w14:textId="17909791" w:rsidR="007768E8" w:rsidRPr="00975884" w:rsidRDefault="007768E8" w:rsidP="007768E8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975884">
              <w:rPr>
                <w:color w:val="auto"/>
              </w:rPr>
              <w:t>Pursuing a transfer degree in computer science.</w:t>
            </w:r>
          </w:p>
        </w:tc>
      </w:tr>
      <w:tr w:rsidR="00975884" w:rsidRPr="00975884" w14:paraId="4D22C989" w14:textId="77777777" w:rsidTr="00F61DF9">
        <w:tc>
          <w:tcPr>
            <w:tcW w:w="9355" w:type="dxa"/>
            <w:tcMar>
              <w:top w:w="216" w:type="dxa"/>
            </w:tcMar>
          </w:tcPr>
          <w:p w14:paraId="20DB5CBC" w14:textId="77777777" w:rsidR="00F61DF9" w:rsidRPr="00975884" w:rsidRDefault="00000000" w:rsidP="00F61DF9">
            <w:pPr>
              <w:pStyle w:val="Heading3"/>
              <w:contextualSpacing w:val="0"/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month of school 2:"/>
                <w:tag w:val="Enter month of school 2:"/>
                <w:id w:val="-699555678"/>
                <w:placeholder>
                  <w:docPart w:val="01B1741FDB9E0348B8AD357AF6263D2C"/>
                </w:placeholder>
                <w:temporary/>
                <w:showingPlcHdr/>
                <w15:appearance w15:val="hidden"/>
              </w:sdtPr>
              <w:sdtContent>
                <w:r w:rsidR="00F61DF9" w:rsidRPr="00975884">
                  <w:rPr>
                    <w:color w:val="auto"/>
                  </w:rPr>
                  <w:t>Month</w:t>
                </w:r>
              </w:sdtContent>
            </w:sdt>
            <w:r w:rsidR="00F61DF9" w:rsidRPr="00975884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Enter year of school 2:"/>
                <w:tag w:val="Enter year of school 2:"/>
                <w:id w:val="-921796915"/>
                <w:placeholder>
                  <w:docPart w:val="5E87A7FFAE0851409A878CB61451D2DD"/>
                </w:placeholder>
                <w:temporary/>
                <w:showingPlcHdr/>
                <w15:appearance w15:val="hidden"/>
              </w:sdtPr>
              <w:sdtContent>
                <w:r w:rsidR="00F61DF9" w:rsidRPr="00975884">
                  <w:rPr>
                    <w:color w:val="auto"/>
                  </w:rPr>
                  <w:t>Year</w:t>
                </w:r>
              </w:sdtContent>
            </w:sdt>
          </w:p>
          <w:p w14:paraId="1A81670D" w14:textId="1B9715DD" w:rsidR="00F61DF9" w:rsidRPr="00975884" w:rsidRDefault="00523EE1" w:rsidP="00F61DF9">
            <w:pPr>
              <w:pStyle w:val="Heading2"/>
              <w:contextualSpacing w:val="0"/>
              <w:rPr>
                <w:color w:val="auto"/>
              </w:rPr>
            </w:pPr>
            <w:r w:rsidRPr="00975884">
              <w:rPr>
                <w:color w:val="auto"/>
              </w:rPr>
              <w:t>High school diploma</w:t>
            </w:r>
            <w:r w:rsidR="00F61DF9" w:rsidRPr="00975884">
              <w:rPr>
                <w:color w:val="auto"/>
              </w:rPr>
              <w:t xml:space="preserve">, </w:t>
            </w:r>
            <w:r w:rsidR="00975884">
              <w:rPr>
                <w:rStyle w:val="SubtleReference"/>
              </w:rPr>
              <w:t>chiawana high school</w:t>
            </w:r>
          </w:p>
          <w:p w14:paraId="280B0B85" w14:textId="0FDDD712" w:rsidR="00F61DF9" w:rsidRPr="00975884" w:rsidRDefault="00523EE1" w:rsidP="00523EE1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975884">
              <w:rPr>
                <w:color w:val="auto"/>
              </w:rPr>
              <w:t>3.4 GPA.</w:t>
            </w:r>
          </w:p>
          <w:p w14:paraId="53CF94C9" w14:textId="1ED0CF1B" w:rsidR="00523EE1" w:rsidRPr="00975884" w:rsidRDefault="00523EE1" w:rsidP="00523EE1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975884">
              <w:rPr>
                <w:color w:val="auto"/>
              </w:rPr>
              <w:t>Multiple honor roll certificates.</w:t>
            </w:r>
          </w:p>
          <w:p w14:paraId="1061C81C" w14:textId="77777777" w:rsidR="00523EE1" w:rsidRPr="00975884" w:rsidRDefault="00523EE1" w:rsidP="00523EE1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975884">
              <w:rPr>
                <w:color w:val="auto"/>
              </w:rPr>
              <w:t>Played soccer, baseball , and wrestling.</w:t>
            </w:r>
          </w:p>
          <w:p w14:paraId="715B0D86" w14:textId="71DBF848" w:rsidR="00523EE1" w:rsidRPr="00975884" w:rsidRDefault="00523EE1" w:rsidP="00523EE1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975884">
              <w:rPr>
                <w:color w:val="auto"/>
              </w:rPr>
              <w:t>Participated in STEM.</w:t>
            </w:r>
          </w:p>
        </w:tc>
      </w:tr>
    </w:tbl>
    <w:sdt>
      <w:sdtPr>
        <w:rPr>
          <w:color w:val="auto"/>
        </w:rPr>
        <w:alias w:val="Skills:"/>
        <w:tag w:val="Skills:"/>
        <w:id w:val="-1392877668"/>
        <w:placeholder>
          <w:docPart w:val="2BAB37798CF320439FC4236A4F06CC90"/>
        </w:placeholder>
        <w:temporary/>
        <w:showingPlcHdr/>
        <w15:appearance w15:val="hidden"/>
      </w:sdtPr>
      <w:sdtContent>
        <w:p w14:paraId="4A9A7059" w14:textId="77777777" w:rsidR="00486277" w:rsidRPr="00975884" w:rsidRDefault="00486277" w:rsidP="00975884">
          <w:pPr>
            <w:pStyle w:val="Heading1"/>
            <w:jc w:val="center"/>
            <w:rPr>
              <w:color w:val="auto"/>
            </w:rPr>
          </w:pPr>
          <w:r w:rsidRPr="00975884">
            <w:rPr>
              <w:color w:val="auto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975884" w14:paraId="0998ED84" w14:textId="77777777" w:rsidTr="00CF1A49">
        <w:tc>
          <w:tcPr>
            <w:tcW w:w="4675" w:type="dxa"/>
          </w:tcPr>
          <w:p w14:paraId="21D4EF89" w14:textId="404615BB" w:rsidR="001E3120" w:rsidRPr="00975884" w:rsidRDefault="00523EE1" w:rsidP="006E1507">
            <w:pPr>
              <w:pStyle w:val="ListBullet"/>
              <w:contextualSpacing w:val="0"/>
              <w:rPr>
                <w:color w:val="auto"/>
              </w:rPr>
            </w:pPr>
            <w:r w:rsidRPr="00975884">
              <w:rPr>
                <w:color w:val="auto"/>
              </w:rPr>
              <w:t>Bilingual (fluent in English and Spanish)</w:t>
            </w:r>
          </w:p>
          <w:p w14:paraId="4BB1D317" w14:textId="77777777" w:rsidR="001F4E6D" w:rsidRPr="00975884" w:rsidRDefault="00523EE1" w:rsidP="006E1507">
            <w:pPr>
              <w:pStyle w:val="ListBullet"/>
              <w:contextualSpacing w:val="0"/>
              <w:rPr>
                <w:color w:val="auto"/>
              </w:rPr>
            </w:pPr>
            <w:r w:rsidRPr="00975884">
              <w:rPr>
                <w:color w:val="auto"/>
              </w:rPr>
              <w:t>Accountable</w:t>
            </w:r>
          </w:p>
          <w:p w14:paraId="00F60F26" w14:textId="1227701B" w:rsidR="00975884" w:rsidRPr="00975884" w:rsidRDefault="00975884" w:rsidP="006E1507">
            <w:pPr>
              <w:pStyle w:val="ListBullet"/>
              <w:contextualSpacing w:val="0"/>
              <w:rPr>
                <w:color w:val="auto"/>
              </w:rPr>
            </w:pPr>
            <w:r w:rsidRPr="00975884">
              <w:rPr>
                <w:color w:val="auto"/>
              </w:rPr>
              <w:t>C++</w:t>
            </w:r>
          </w:p>
        </w:tc>
        <w:tc>
          <w:tcPr>
            <w:tcW w:w="4675" w:type="dxa"/>
            <w:tcMar>
              <w:left w:w="360" w:type="dxa"/>
            </w:tcMar>
          </w:tcPr>
          <w:p w14:paraId="7AAFD701" w14:textId="52ED59D8" w:rsidR="003A0632" w:rsidRPr="00975884" w:rsidRDefault="00975884" w:rsidP="006E1507">
            <w:pPr>
              <w:pStyle w:val="ListBullet"/>
              <w:contextualSpacing w:val="0"/>
              <w:rPr>
                <w:color w:val="auto"/>
              </w:rPr>
            </w:pPr>
            <w:r w:rsidRPr="00975884">
              <w:rPr>
                <w:color w:val="auto"/>
              </w:rPr>
              <w:t>Computer Engineering</w:t>
            </w:r>
          </w:p>
          <w:p w14:paraId="46D83607" w14:textId="05559BC9" w:rsidR="001E3120" w:rsidRPr="00975884" w:rsidRDefault="00BC627A" w:rsidP="006E1507">
            <w:pPr>
              <w:pStyle w:val="ListBullet"/>
              <w:contextualSpacing w:val="0"/>
              <w:rPr>
                <w:color w:val="auto"/>
              </w:rPr>
            </w:pPr>
            <w:r>
              <w:rPr>
                <w:color w:val="auto"/>
              </w:rPr>
              <w:t>Quick learner</w:t>
            </w:r>
          </w:p>
          <w:p w14:paraId="6F9D88E0" w14:textId="7867F7AA" w:rsidR="001E3120" w:rsidRPr="00975884" w:rsidRDefault="00BC627A" w:rsidP="006E1507">
            <w:pPr>
              <w:pStyle w:val="ListBullet"/>
              <w:contextualSpacing w:val="0"/>
              <w:rPr>
                <w:color w:val="auto"/>
              </w:rPr>
            </w:pPr>
            <w:r>
              <w:rPr>
                <w:color w:val="auto"/>
              </w:rPr>
              <w:t>Advanced problem solver</w:t>
            </w:r>
          </w:p>
        </w:tc>
      </w:tr>
    </w:tbl>
    <w:p w14:paraId="0E5BED6D" w14:textId="6CB45737" w:rsidR="00B51D1B" w:rsidRPr="00975884" w:rsidRDefault="00B51D1B" w:rsidP="006E1507">
      <w:pPr>
        <w:rPr>
          <w:color w:val="auto"/>
        </w:rPr>
      </w:pPr>
    </w:p>
    <w:sectPr w:rsidR="00B51D1B" w:rsidRPr="00975884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718C" w14:textId="77777777" w:rsidR="00DB4718" w:rsidRDefault="00DB4718" w:rsidP="0068194B">
      <w:r>
        <w:separator/>
      </w:r>
    </w:p>
    <w:p w14:paraId="0A4BD7D0" w14:textId="77777777" w:rsidR="00DB4718" w:rsidRDefault="00DB4718"/>
    <w:p w14:paraId="1AA2F2C6" w14:textId="77777777" w:rsidR="00DB4718" w:rsidRDefault="00DB4718"/>
  </w:endnote>
  <w:endnote w:type="continuationSeparator" w:id="0">
    <w:p w14:paraId="092C2156" w14:textId="77777777" w:rsidR="00DB4718" w:rsidRDefault="00DB4718" w:rsidP="0068194B">
      <w:r>
        <w:continuationSeparator/>
      </w:r>
    </w:p>
    <w:p w14:paraId="7D078A20" w14:textId="77777777" w:rsidR="00DB4718" w:rsidRDefault="00DB4718"/>
    <w:p w14:paraId="254ADC12" w14:textId="77777777" w:rsidR="00DB4718" w:rsidRDefault="00DB47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5461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4C192" w14:textId="77777777" w:rsidR="00DB4718" w:rsidRDefault="00DB4718" w:rsidP="0068194B">
      <w:r>
        <w:separator/>
      </w:r>
    </w:p>
    <w:p w14:paraId="7BC2D374" w14:textId="77777777" w:rsidR="00DB4718" w:rsidRDefault="00DB4718"/>
    <w:p w14:paraId="7C370C09" w14:textId="77777777" w:rsidR="00DB4718" w:rsidRDefault="00DB4718"/>
  </w:footnote>
  <w:footnote w:type="continuationSeparator" w:id="0">
    <w:p w14:paraId="31829EFA" w14:textId="77777777" w:rsidR="00DB4718" w:rsidRDefault="00DB4718" w:rsidP="0068194B">
      <w:r>
        <w:continuationSeparator/>
      </w:r>
    </w:p>
    <w:p w14:paraId="7B19BB60" w14:textId="77777777" w:rsidR="00DB4718" w:rsidRDefault="00DB4718"/>
    <w:p w14:paraId="25365AEC" w14:textId="77777777" w:rsidR="00DB4718" w:rsidRDefault="00DB47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9DA3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14ACC6" wp14:editId="3434CE2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77495A9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B6HTB3&#13;&#10;1wAAAAgBAAAPAAAAZHJzL2Rvd25yZXYueG1sTI/NTsMwEITvSLyDtUjcqNMIIZTGqaoCB7gl9AE2&#13;&#10;sYkj4nWInR/eng0XuIz0abSzM/lxdb2YzRg6Twr2uwSEocbrjloFl/eXu0cQISJp7D0ZBd8mwLG4&#13;&#10;vsox036h0sxVbAWHUMhQgY1xyKQMjTUOw84Phtj78KPDyDi2Uo+4cLjrZZokD9JhR/zB4mDO1jSf&#13;&#10;1eQUvJa0zn75qqplorNFxLp8flPq9mZ9OrCcDiCiWePfBWwbuD8UXKz2E+kgegW8Jv7q5qXpPXO9&#13;&#10;sSxy+X9A8QMAAP//AwBQSwECLQAUAAYACAAAACEAtoM4kv4AAADhAQAAEwAAAAAAAAAAAAAAAAAA&#13;&#10;AAAAW0NvbnRlbnRfVHlwZXNdLnhtbFBLAQItABQABgAIAAAAIQA4/SH/1gAAAJQBAAALAAAAAAAA&#13;&#10;AAAAAAAAAC8BAABfcmVscy8ucmVsc1BLAQItABQABgAIAAAAIQCgWsvbzwEAAA8EAAAOAAAAAAAA&#13;&#10;AAAAAAAAAC4CAABkcnMvZTJvRG9jLnhtbFBLAQItABQABgAIAAAAIQB6HTB31wAAAAgBAAAPAAAA&#13;&#10;AAAAAAAAAAAAACkEAABkcnMvZG93bnJldi54bWxQSwUGAAAAAAQABADzAAAAL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CA27D4"/>
    <w:multiLevelType w:val="hybridMultilevel"/>
    <w:tmpl w:val="645C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2F4C05A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6764248"/>
    <w:multiLevelType w:val="hybridMultilevel"/>
    <w:tmpl w:val="0A62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FB00F27"/>
    <w:multiLevelType w:val="hybridMultilevel"/>
    <w:tmpl w:val="0F20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424B58"/>
    <w:multiLevelType w:val="hybridMultilevel"/>
    <w:tmpl w:val="52CC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527734">
    <w:abstractNumId w:val="9"/>
  </w:num>
  <w:num w:numId="2" w16cid:durableId="138110394">
    <w:abstractNumId w:val="8"/>
  </w:num>
  <w:num w:numId="3" w16cid:durableId="1238898525">
    <w:abstractNumId w:val="7"/>
  </w:num>
  <w:num w:numId="4" w16cid:durableId="848637054">
    <w:abstractNumId w:val="6"/>
  </w:num>
  <w:num w:numId="5" w16cid:durableId="2111971449">
    <w:abstractNumId w:val="11"/>
  </w:num>
  <w:num w:numId="6" w16cid:durableId="2082242462">
    <w:abstractNumId w:val="3"/>
  </w:num>
  <w:num w:numId="7" w16cid:durableId="508106142">
    <w:abstractNumId w:val="13"/>
  </w:num>
  <w:num w:numId="8" w16cid:durableId="799104408">
    <w:abstractNumId w:val="2"/>
  </w:num>
  <w:num w:numId="9" w16cid:durableId="259485163">
    <w:abstractNumId w:val="15"/>
  </w:num>
  <w:num w:numId="10" w16cid:durableId="2129004581">
    <w:abstractNumId w:val="5"/>
  </w:num>
  <w:num w:numId="11" w16cid:durableId="410591881">
    <w:abstractNumId w:val="4"/>
  </w:num>
  <w:num w:numId="12" w16cid:durableId="1492793029">
    <w:abstractNumId w:val="1"/>
  </w:num>
  <w:num w:numId="13" w16cid:durableId="1152720543">
    <w:abstractNumId w:val="0"/>
  </w:num>
  <w:num w:numId="14" w16cid:durableId="1050152224">
    <w:abstractNumId w:val="14"/>
  </w:num>
  <w:num w:numId="15" w16cid:durableId="1833831588">
    <w:abstractNumId w:val="12"/>
  </w:num>
  <w:num w:numId="16" w16cid:durableId="689722120">
    <w:abstractNumId w:val="10"/>
  </w:num>
  <w:num w:numId="17" w16cid:durableId="21409536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75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E6ED2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51E2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0D1F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3EE1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6E58E0"/>
    <w:rsid w:val="00712D8B"/>
    <w:rsid w:val="007273B7"/>
    <w:rsid w:val="00733E0A"/>
    <w:rsid w:val="0074403D"/>
    <w:rsid w:val="00746D44"/>
    <w:rsid w:val="007538DC"/>
    <w:rsid w:val="00757803"/>
    <w:rsid w:val="007768E8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0475"/>
    <w:rsid w:val="00944F78"/>
    <w:rsid w:val="009510E7"/>
    <w:rsid w:val="00952C89"/>
    <w:rsid w:val="009571D8"/>
    <w:rsid w:val="009650EA"/>
    <w:rsid w:val="00975884"/>
    <w:rsid w:val="0097790C"/>
    <w:rsid w:val="0098506E"/>
    <w:rsid w:val="009A44CE"/>
    <w:rsid w:val="009C4DFC"/>
    <w:rsid w:val="009D44F8"/>
    <w:rsid w:val="009E3160"/>
    <w:rsid w:val="009F220C"/>
    <w:rsid w:val="009F34DF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369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C627A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4718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236C"/>
    <w:rsid w:val="00EF51D9"/>
    <w:rsid w:val="00F130DD"/>
    <w:rsid w:val="00F24884"/>
    <w:rsid w:val="00F432E9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970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edycorona/Library/Containers/com.microsoft.Word/Data/Library/Application%20Support/Microsoft/Office/16.0/DTS/Search/%7b7F7C647E-2359-9A4E-882D-54C72CA17E30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42DB6A529E84582F78E2E798A7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0DB3-BFC7-B14B-99AE-C9DDC4EA5C5C}"/>
      </w:docPartPr>
      <w:docPartBody>
        <w:p w:rsidR="007D3217" w:rsidRDefault="00000000">
          <w:pPr>
            <w:pStyle w:val="4CF42DB6A529E84582F78E2E798A772C"/>
          </w:pPr>
          <w:r w:rsidRPr="00CF1A49">
            <w:t>·</w:t>
          </w:r>
        </w:p>
      </w:docPartBody>
    </w:docPart>
    <w:docPart>
      <w:docPartPr>
        <w:name w:val="415D1004250C074EAF7CA947BA2DD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473A4-21CB-F845-8BAD-153E74BAD959}"/>
      </w:docPartPr>
      <w:docPartBody>
        <w:p w:rsidR="007D3217" w:rsidRDefault="00000000">
          <w:pPr>
            <w:pStyle w:val="415D1004250C074EAF7CA947BA2DD1EE"/>
          </w:pPr>
          <w:r w:rsidRPr="00CF1A49">
            <w:t>Experience</w:t>
          </w:r>
        </w:p>
      </w:docPartBody>
    </w:docPart>
    <w:docPart>
      <w:docPartPr>
        <w:name w:val="4AF9A5A2FAE1BD4D893A63D0C488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2C201-9A7F-9849-9D2E-5934EABC634E}"/>
      </w:docPartPr>
      <w:docPartBody>
        <w:p w:rsidR="007D3217" w:rsidRDefault="00000000">
          <w:pPr>
            <w:pStyle w:val="4AF9A5A2FAE1BD4D893A63D0C4885663"/>
          </w:pPr>
          <w:r w:rsidRPr="00CF1A49">
            <w:t>Education</w:t>
          </w:r>
        </w:p>
      </w:docPartBody>
    </w:docPart>
    <w:docPart>
      <w:docPartPr>
        <w:name w:val="01B1741FDB9E0348B8AD357AF6263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DEE5F-AA91-674D-A52D-F2A2B6B35AFB}"/>
      </w:docPartPr>
      <w:docPartBody>
        <w:p w:rsidR="007D3217" w:rsidRDefault="00000000">
          <w:pPr>
            <w:pStyle w:val="01B1741FDB9E0348B8AD357AF6263D2C"/>
          </w:pPr>
          <w:r w:rsidRPr="00CF1A49">
            <w:t>Month</w:t>
          </w:r>
        </w:p>
      </w:docPartBody>
    </w:docPart>
    <w:docPart>
      <w:docPartPr>
        <w:name w:val="5E87A7FFAE0851409A878CB61451D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8421F-88CA-EE4C-AD22-960A2E91DE02}"/>
      </w:docPartPr>
      <w:docPartBody>
        <w:p w:rsidR="007D3217" w:rsidRDefault="00000000">
          <w:pPr>
            <w:pStyle w:val="5E87A7FFAE0851409A878CB61451D2DD"/>
          </w:pPr>
          <w:r w:rsidRPr="00CF1A49">
            <w:t>Year</w:t>
          </w:r>
        </w:p>
      </w:docPartBody>
    </w:docPart>
    <w:docPart>
      <w:docPartPr>
        <w:name w:val="2BAB37798CF320439FC4236A4F06C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48E15-7236-3B44-97C1-2180B62A3B94}"/>
      </w:docPartPr>
      <w:docPartBody>
        <w:p w:rsidR="007D3217" w:rsidRDefault="00000000">
          <w:pPr>
            <w:pStyle w:val="2BAB37798CF320439FC4236A4F06CC9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0A"/>
    <w:rsid w:val="002C6605"/>
    <w:rsid w:val="002F2D93"/>
    <w:rsid w:val="007D3217"/>
    <w:rsid w:val="00AF3A0A"/>
    <w:rsid w:val="00E8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CF42DB6A529E84582F78E2E798A772C">
    <w:name w:val="4CF42DB6A529E84582F78E2E798A772C"/>
  </w:style>
  <w:style w:type="paragraph" w:customStyle="1" w:styleId="415D1004250C074EAF7CA947BA2DD1EE">
    <w:name w:val="415D1004250C074EAF7CA947BA2DD1E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AF9A5A2FAE1BD4D893A63D0C4885663">
    <w:name w:val="4AF9A5A2FAE1BD4D893A63D0C4885663"/>
  </w:style>
  <w:style w:type="paragraph" w:customStyle="1" w:styleId="01B1741FDB9E0348B8AD357AF6263D2C">
    <w:name w:val="01B1741FDB9E0348B8AD357AF6263D2C"/>
  </w:style>
  <w:style w:type="paragraph" w:customStyle="1" w:styleId="5E87A7FFAE0851409A878CB61451D2DD">
    <w:name w:val="5E87A7FFAE0851409A878CB61451D2DD"/>
  </w:style>
  <w:style w:type="paragraph" w:customStyle="1" w:styleId="2BAB37798CF320439FC4236A4F06CC90">
    <w:name w:val="2BAB37798CF320439FC4236A4F06CC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{7F7C647E-2359-9A4E-882D-54C72CA17E30}tf16402488_win32.dotx</Template>
  <TotalTime>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2022-10-04T18:56:00Z</dcterms:created>
  <dcterms:modified xsi:type="dcterms:W3CDTF">2023-06-10T02:06:00Z</dcterms:modified>
  <cp:category/>
</cp:coreProperties>
</file>